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6788D" w14:textId="77777777" w:rsidR="006532CA" w:rsidRDefault="006532CA"/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4C4B1D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2649208" w14:textId="77777777" w:rsidR="00692703" w:rsidRPr="00BA39E5" w:rsidRDefault="00BA39E5" w:rsidP="00913946">
            <w:pPr>
              <w:pStyle w:val="Title"/>
              <w:rPr>
                <w:sz w:val="44"/>
                <w:szCs w:val="44"/>
              </w:rPr>
            </w:pPr>
            <w:r w:rsidRPr="00BA39E5">
              <w:rPr>
                <w:sz w:val="44"/>
                <w:szCs w:val="44"/>
              </w:rPr>
              <w:t>ONAITERIMOH Victor</w:t>
            </w:r>
            <w:r w:rsidR="00692703" w:rsidRPr="00BA39E5">
              <w:rPr>
                <w:sz w:val="44"/>
                <w:szCs w:val="44"/>
              </w:rPr>
              <w:t xml:space="preserve"> </w:t>
            </w:r>
            <w:r w:rsidRPr="00BA39E5">
              <w:rPr>
                <w:rStyle w:val="IntenseEmphasis"/>
                <w:sz w:val="44"/>
                <w:szCs w:val="44"/>
              </w:rPr>
              <w:t>IDEPE</w:t>
            </w:r>
          </w:p>
          <w:p w14:paraId="3742E6CB" w14:textId="4DCF2AEA" w:rsidR="00692703" w:rsidRPr="007B5CCA" w:rsidRDefault="00BA39E5" w:rsidP="00913946">
            <w:pPr>
              <w:pStyle w:val="ContactInfo"/>
              <w:contextualSpacing w:val="0"/>
              <w:rPr>
                <w:sz w:val="24"/>
                <w:szCs w:val="24"/>
              </w:rPr>
            </w:pPr>
            <w:r w:rsidRPr="007B5CCA">
              <w:rPr>
                <w:rFonts w:ascii="Calibri" w:eastAsia="Calibri" w:hAnsi="Calibri" w:cs="Calibri"/>
                <w:sz w:val="24"/>
                <w:szCs w:val="24"/>
              </w:rPr>
              <w:t>Block Y room 4</w:t>
            </w:r>
            <w:r w:rsidR="003F3A56" w:rsidRPr="007B5CCA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Pr="007B5CCA">
              <w:rPr>
                <w:rFonts w:ascii="Calibri" w:eastAsia="Calibri" w:hAnsi="Calibri" w:cs="Calibri"/>
                <w:sz w:val="24"/>
                <w:szCs w:val="24"/>
              </w:rPr>
              <w:t xml:space="preserve"> Nafrc</w:t>
            </w:r>
            <w:r w:rsidRPr="007B5CCA">
              <w:rPr>
                <w:sz w:val="24"/>
                <w:szCs w:val="24"/>
              </w:rPr>
              <w:t xml:space="preserve"> </w:t>
            </w:r>
            <w:r w:rsidRPr="007B5CCA">
              <w:rPr>
                <w:rFonts w:ascii="Calibri" w:eastAsia="Calibri" w:hAnsi="Calibri" w:cs="Calibri"/>
                <w:sz w:val="24"/>
                <w:szCs w:val="24"/>
              </w:rPr>
              <w:t>Charity Oshodi Lagos</w:t>
            </w:r>
            <w:r w:rsidR="00692703" w:rsidRPr="007B5CCA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CF74F64E3D594B94A9CB6C4BBC9168E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B5CCA">
                  <w:rPr>
                    <w:sz w:val="24"/>
                    <w:szCs w:val="24"/>
                  </w:rPr>
                  <w:t>·</w:t>
                </w:r>
              </w:sdtContent>
            </w:sdt>
            <w:r w:rsidR="00692703" w:rsidRPr="007B5CCA">
              <w:rPr>
                <w:sz w:val="24"/>
                <w:szCs w:val="24"/>
              </w:rPr>
              <w:t xml:space="preserve"> </w:t>
            </w:r>
            <w:r w:rsidRPr="007B5CCA">
              <w:rPr>
                <w:sz w:val="24"/>
                <w:szCs w:val="24"/>
              </w:rPr>
              <w:t>+2349039062234</w:t>
            </w:r>
          </w:p>
          <w:p w14:paraId="79A46CA8" w14:textId="115C3E84" w:rsidR="007B5CCA" w:rsidRPr="007B5CCA" w:rsidRDefault="006A0C53" w:rsidP="006532CA">
            <w:pPr>
              <w:pStyle w:val="ContactInfoEmphasis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A39E5" w:rsidRPr="007B5CCA">
              <w:rPr>
                <w:sz w:val="24"/>
                <w:szCs w:val="24"/>
              </w:rPr>
              <w:t>ictoride013@gmail.com</w:t>
            </w:r>
            <w:r w:rsidR="00692703" w:rsidRPr="007B5CCA">
              <w:rPr>
                <w:sz w:val="24"/>
                <w:szCs w:val="24"/>
              </w:rPr>
              <w:t xml:space="preserve">  </w:t>
            </w:r>
            <w:r w:rsidR="001623F3" w:rsidRPr="007B5CCA">
              <w:rPr>
                <w:sz w:val="24"/>
                <w:szCs w:val="24"/>
              </w:rPr>
              <w:t xml:space="preserve"> </w:t>
            </w:r>
            <w:r w:rsidR="00692703" w:rsidRPr="007B5CCA">
              <w:rPr>
                <w:sz w:val="24"/>
                <w:szCs w:val="24"/>
              </w:rPr>
              <w:t xml:space="preserve"> </w:t>
            </w:r>
          </w:p>
          <w:p w14:paraId="1C9CC1D4" w14:textId="57842522" w:rsidR="00692703" w:rsidRPr="00CF1A49" w:rsidRDefault="006532CA" w:rsidP="00643DB4">
            <w:pPr>
              <w:pStyle w:val="ContactInfoEmphasis"/>
              <w:contextualSpacing w:val="0"/>
            </w:pPr>
            <w:r>
              <w:rPr>
                <w:sz w:val="24"/>
                <w:szCs w:val="24"/>
              </w:rPr>
              <w:t>https://movicxpro.pages.dev</w:t>
            </w:r>
          </w:p>
        </w:tc>
      </w:tr>
      <w:tr w:rsidR="009571D8" w:rsidRPr="00CF1A49" w14:paraId="49864D79" w14:textId="77777777" w:rsidTr="00692703">
        <w:tc>
          <w:tcPr>
            <w:tcW w:w="9360" w:type="dxa"/>
            <w:tcMar>
              <w:top w:w="432" w:type="dxa"/>
            </w:tcMar>
          </w:tcPr>
          <w:p w14:paraId="48E6638F" w14:textId="48BA2EE3" w:rsidR="001755A8" w:rsidRPr="007B5CCA" w:rsidRDefault="001763CF" w:rsidP="00643DB4">
            <w:pPr>
              <w:contextualSpacing w:val="0"/>
              <w:rPr>
                <w:sz w:val="24"/>
                <w:szCs w:val="24"/>
              </w:rPr>
            </w:pPr>
            <w:r w:rsidRPr="007B5CCA">
              <w:rPr>
                <w:sz w:val="24"/>
                <w:szCs w:val="24"/>
              </w:rPr>
              <w:t>React.</w:t>
            </w:r>
            <w:r w:rsidR="000C65EC" w:rsidRPr="007B5CCA">
              <w:rPr>
                <w:sz w:val="24"/>
                <w:szCs w:val="24"/>
              </w:rPr>
              <w:t xml:space="preserve">js developer with a solid </w:t>
            </w:r>
            <w:r w:rsidRPr="007B5CCA">
              <w:rPr>
                <w:sz w:val="24"/>
                <w:szCs w:val="24"/>
              </w:rPr>
              <w:t xml:space="preserve">record in building lively easy-to-use web apps. I love using cutting-edge web tech to tackle tricky issues and </w:t>
            </w:r>
            <w:r w:rsidR="00643DB4" w:rsidRPr="007B5CCA">
              <w:rPr>
                <w:sz w:val="24"/>
                <w:szCs w:val="24"/>
              </w:rPr>
              <w:t>make things better for users. I a</w:t>
            </w:r>
            <w:r w:rsidRPr="007B5CCA">
              <w:rPr>
                <w:sz w:val="24"/>
                <w:szCs w:val="24"/>
              </w:rPr>
              <w:t xml:space="preserve">m keen to join a team where we can work together and make a difference in a company that looks to the future. As a computer </w:t>
            </w:r>
            <w:r w:rsidR="00A52711" w:rsidRPr="007B5CCA">
              <w:rPr>
                <w:sz w:val="24"/>
                <w:szCs w:val="24"/>
              </w:rPr>
              <w:t>science graduate</w:t>
            </w:r>
            <w:r w:rsidRPr="007B5CCA">
              <w:rPr>
                <w:sz w:val="24"/>
                <w:szCs w:val="24"/>
              </w:rPr>
              <w:t xml:space="preserve"> at Global</w:t>
            </w:r>
            <w:r w:rsidR="00643DB4" w:rsidRPr="007B5CCA">
              <w:rPr>
                <w:sz w:val="24"/>
                <w:szCs w:val="24"/>
              </w:rPr>
              <w:t xml:space="preserve"> Wealth University Lome Togo, I ha</w:t>
            </w:r>
            <w:r w:rsidRPr="007B5CCA">
              <w:rPr>
                <w:sz w:val="24"/>
                <w:szCs w:val="24"/>
              </w:rPr>
              <w:t>ve gotten good at front-e</w:t>
            </w:r>
            <w:r w:rsidR="00643DB4" w:rsidRPr="007B5CCA">
              <w:rPr>
                <w:sz w:val="24"/>
                <w:szCs w:val="24"/>
              </w:rPr>
              <w:t>nd development with React.js. I ha</w:t>
            </w:r>
            <w:r w:rsidRPr="007B5CCA">
              <w:rPr>
                <w:sz w:val="24"/>
                <w:szCs w:val="24"/>
              </w:rPr>
              <w:t>ve also made pr</w:t>
            </w:r>
            <w:r w:rsidR="00643DB4" w:rsidRPr="007B5CCA">
              <w:rPr>
                <w:sz w:val="24"/>
                <w:szCs w:val="24"/>
              </w:rPr>
              <w:t>ofessional websites for clients. I have</w:t>
            </w:r>
            <w:r w:rsidRPr="007B5CCA">
              <w:rPr>
                <w:sz w:val="24"/>
                <w:szCs w:val="24"/>
              </w:rPr>
              <w:t xml:space="preserve"> a CS50</w:t>
            </w:r>
            <w:r w:rsidR="00132BAF" w:rsidRPr="007B5CCA">
              <w:rPr>
                <w:sz w:val="24"/>
                <w:szCs w:val="24"/>
              </w:rPr>
              <w:t>x</w:t>
            </w:r>
            <w:r w:rsidRPr="007B5CCA">
              <w:rPr>
                <w:sz w:val="24"/>
                <w:szCs w:val="24"/>
              </w:rPr>
              <w:t xml:space="preserve"> certificate under my belt and </w:t>
            </w:r>
            <w:r w:rsidR="00A52711" w:rsidRPr="007B5CCA">
              <w:rPr>
                <w:sz w:val="24"/>
                <w:szCs w:val="24"/>
              </w:rPr>
              <w:t>a solid portfolio of projects I ha</w:t>
            </w:r>
            <w:r w:rsidRPr="007B5CCA">
              <w:rPr>
                <w:sz w:val="24"/>
                <w:szCs w:val="24"/>
              </w:rPr>
              <w:t>ve finished and ongoing. I know my way around Java</w:t>
            </w:r>
            <w:r w:rsidR="00A52711" w:rsidRPr="007B5CCA">
              <w:rPr>
                <w:sz w:val="24"/>
                <w:szCs w:val="24"/>
              </w:rPr>
              <w:t>Script HTML, CSS, Tailwindcss, B</w:t>
            </w:r>
            <w:r w:rsidRPr="007B5CCA">
              <w:rPr>
                <w:sz w:val="24"/>
                <w:szCs w:val="24"/>
              </w:rPr>
              <w:t>ootstrap, Git, React</w:t>
            </w:r>
            <w:r w:rsidR="00643DB4" w:rsidRPr="007B5CCA">
              <w:rPr>
                <w:sz w:val="24"/>
                <w:szCs w:val="24"/>
              </w:rPr>
              <w:t>, Typescript</w:t>
            </w:r>
            <w:r w:rsidRPr="007B5CCA">
              <w:rPr>
                <w:sz w:val="24"/>
                <w:szCs w:val="24"/>
              </w:rPr>
              <w:t xml:space="preserve"> and RESTful APIs. When I work, I pay clos</w:t>
            </w:r>
            <w:r w:rsidR="00A52711" w:rsidRPr="007B5CCA">
              <w:rPr>
                <w:sz w:val="24"/>
                <w:szCs w:val="24"/>
              </w:rPr>
              <w:t>e attention to every details, I a</w:t>
            </w:r>
            <w:r w:rsidRPr="007B5CCA">
              <w:rPr>
                <w:sz w:val="24"/>
                <w:szCs w:val="24"/>
              </w:rPr>
              <w:t xml:space="preserve">m all </w:t>
            </w:r>
            <w:r w:rsidR="00A52711" w:rsidRPr="007B5CCA">
              <w:rPr>
                <w:sz w:val="24"/>
                <w:szCs w:val="24"/>
              </w:rPr>
              <w:t>about writing clean code, and I a</w:t>
            </w:r>
            <w:r w:rsidRPr="007B5CCA">
              <w:rPr>
                <w:sz w:val="24"/>
                <w:szCs w:val="24"/>
              </w:rPr>
              <w:t>m always trying to learn more and get better at what I do</w:t>
            </w:r>
            <w:r w:rsidR="00A52711" w:rsidRPr="007B5CCA">
              <w:rPr>
                <w:sz w:val="24"/>
                <w:szCs w:val="24"/>
              </w:rPr>
              <w:t xml:space="preserve"> by reading docs</w:t>
            </w:r>
            <w:r w:rsidRPr="007B5CCA">
              <w:rPr>
                <w:sz w:val="24"/>
                <w:szCs w:val="24"/>
              </w:rPr>
              <w:t>.</w:t>
            </w:r>
          </w:p>
        </w:tc>
      </w:tr>
    </w:tbl>
    <w:p w14:paraId="45545901" w14:textId="77777777" w:rsidR="00435C85" w:rsidRDefault="00E86433" w:rsidP="00904B1D">
      <w:pPr>
        <w:pStyle w:val="Heading1"/>
        <w:tabs>
          <w:tab w:val="right" w:pos="9360"/>
        </w:tabs>
      </w:pPr>
      <w:sdt>
        <w:sdtPr>
          <w:alias w:val="Experience:"/>
          <w:tag w:val="Experience:"/>
          <w:id w:val="-1983300934"/>
          <w:placeholder>
            <w:docPart w:val="547A88358E4D4A1D9624DE71130F059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p w14:paraId="405703B5" w14:textId="3454E1E9" w:rsidR="004E01EB" w:rsidRPr="00CF1A49" w:rsidRDefault="00435C85" w:rsidP="00904B1D">
      <w:pPr>
        <w:pStyle w:val="Heading1"/>
        <w:tabs>
          <w:tab w:val="right" w:pos="9360"/>
        </w:tabs>
      </w:pPr>
      <w:r>
        <w:t xml:space="preserve">           </w:t>
      </w:r>
      <w:r w:rsidR="00904B1D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9021AE6" w14:textId="77777777" w:rsidTr="00D66A52">
        <w:tc>
          <w:tcPr>
            <w:tcW w:w="9355" w:type="dxa"/>
          </w:tcPr>
          <w:p w14:paraId="1E5DFA31" w14:textId="1877C169" w:rsidR="00435C85" w:rsidRPr="00CF1A49" w:rsidRDefault="00435C85" w:rsidP="00435C85">
            <w:pPr>
              <w:pStyle w:val="Heading3"/>
              <w:contextualSpacing w:val="0"/>
              <w:outlineLvl w:val="2"/>
            </w:pPr>
            <w:r>
              <w:t>SEPT 2024</w:t>
            </w:r>
            <w:r w:rsidRPr="00CF1A49">
              <w:t xml:space="preserve"> – </w:t>
            </w:r>
            <w:r>
              <w:t>CURRENT</w:t>
            </w:r>
          </w:p>
          <w:p w14:paraId="1653F28F" w14:textId="34EDB57E" w:rsidR="00435C85" w:rsidRPr="00CF1A49" w:rsidRDefault="00435C85" w:rsidP="00435C85">
            <w:pPr>
              <w:pStyle w:val="Heading2"/>
              <w:contextualSpacing w:val="0"/>
              <w:outlineLvl w:val="1"/>
            </w:pPr>
            <w:r>
              <w:t>FRONTEND DEVELOPER (Contract)</w:t>
            </w:r>
            <w:r w:rsidRPr="00CF1A49">
              <w:t xml:space="preserve">, </w:t>
            </w:r>
            <w:r>
              <w:rPr>
                <w:rStyle w:val="SubtleReference"/>
              </w:rPr>
              <w:t>whta networks</w:t>
            </w:r>
          </w:p>
          <w:p w14:paraId="5533D0B5" w14:textId="77777777" w:rsidR="00807CF5" w:rsidRDefault="00807CF5" w:rsidP="001D0BF1">
            <w:pPr>
              <w:pStyle w:val="Heading3"/>
              <w:contextualSpacing w:val="0"/>
              <w:outlineLvl w:val="2"/>
            </w:pPr>
          </w:p>
          <w:p w14:paraId="52D1F683" w14:textId="77777777" w:rsidR="00807CF5" w:rsidRDefault="00807CF5" w:rsidP="001D0BF1">
            <w:pPr>
              <w:pStyle w:val="Heading3"/>
              <w:contextualSpacing w:val="0"/>
              <w:outlineLvl w:val="2"/>
            </w:pPr>
          </w:p>
          <w:p w14:paraId="65360E0B" w14:textId="4EEF7114" w:rsidR="001D0BF1" w:rsidRPr="00CF1A49" w:rsidRDefault="001623F3" w:rsidP="001D0BF1">
            <w:pPr>
              <w:pStyle w:val="Heading3"/>
              <w:contextualSpacing w:val="0"/>
              <w:outlineLvl w:val="2"/>
            </w:pPr>
            <w:r>
              <w:t>JUNE 2024</w:t>
            </w:r>
            <w:r w:rsidR="001D0BF1" w:rsidRPr="00CF1A49">
              <w:t xml:space="preserve"> – </w:t>
            </w:r>
            <w:r>
              <w:t>CURRENT</w:t>
            </w:r>
          </w:p>
          <w:p w14:paraId="0999A874" w14:textId="77777777" w:rsidR="007B5CCA" w:rsidRDefault="001623F3" w:rsidP="007B5C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FRONTEND DEVELOPER (Voluntary JOB)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EVOLVE</w:t>
            </w:r>
            <w:r w:rsidR="00207050">
              <w:rPr>
                <w:rStyle w:val="SubtleReference"/>
              </w:rPr>
              <w:t xml:space="preserve"> TECH</w:t>
            </w:r>
            <w:r w:rsidR="00807C7E">
              <w:rPr>
                <w:rStyle w:val="SubtleReference"/>
              </w:rPr>
              <w:t xml:space="preserve"> (start-up)</w:t>
            </w:r>
          </w:p>
          <w:p w14:paraId="3E59759F" w14:textId="5A625668" w:rsidR="001623F3" w:rsidRPr="007B5CCA" w:rsidRDefault="00435C85" w:rsidP="007B5CCA">
            <w:pPr>
              <w:pStyle w:val="Heading2"/>
              <w:contextualSpacing w:val="0"/>
              <w:outlineLvl w:val="1"/>
            </w:pPr>
            <w:r w:rsidRPr="007B5CCA">
              <w:rPr>
                <w:rFonts w:eastAsia="Times New Roman" w:cstheme="minorHAnsi"/>
                <w:color w:val="auto"/>
              </w:rPr>
              <w:t xml:space="preserve"> </w:t>
            </w:r>
          </w:p>
        </w:tc>
      </w:tr>
      <w:tr w:rsidR="00F61DF9" w:rsidRPr="00CF1A49" w14:paraId="5950081E" w14:textId="77777777" w:rsidTr="00F61DF9">
        <w:tc>
          <w:tcPr>
            <w:tcW w:w="9355" w:type="dxa"/>
            <w:tcMar>
              <w:top w:w="216" w:type="dxa"/>
            </w:tcMar>
          </w:tcPr>
          <w:p w14:paraId="30CE9DA2" w14:textId="76A4CD6F" w:rsidR="00F61DF9" w:rsidRPr="00CF1A49" w:rsidRDefault="00207050" w:rsidP="00F61DF9">
            <w:pPr>
              <w:pStyle w:val="Heading3"/>
              <w:contextualSpacing w:val="0"/>
              <w:outlineLvl w:val="2"/>
            </w:pPr>
            <w:r>
              <w:t>Jan 2024</w:t>
            </w:r>
            <w:r w:rsidR="00F61DF9" w:rsidRPr="00CF1A49">
              <w:t xml:space="preserve"> – </w:t>
            </w:r>
            <w:r w:rsidR="00C24122">
              <w:t>AUG 2024</w:t>
            </w:r>
          </w:p>
          <w:p w14:paraId="6DB1CE9B" w14:textId="7CA0E4C4" w:rsidR="00F61DF9" w:rsidRDefault="00207050" w:rsidP="00807CF5">
            <w:pPr>
              <w:pStyle w:val="Heading2"/>
              <w:contextualSpacing w:val="0"/>
              <w:outlineLvl w:val="1"/>
            </w:pPr>
            <w:r>
              <w:t>FRONTEND DEVELOPER</w:t>
            </w:r>
            <w:r w:rsidR="00807CF5">
              <w:t xml:space="preserve"> (contract)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MIATOS SOLUTIONS</w:t>
            </w:r>
          </w:p>
        </w:tc>
      </w:tr>
    </w:tbl>
    <w:sdt>
      <w:sdtPr>
        <w:alias w:val="Education:"/>
        <w:tag w:val="Education:"/>
        <w:id w:val="-1908763273"/>
        <w:placeholder>
          <w:docPart w:val="9FC70C80D0BF4FFF9CEFD581FAAE0864"/>
        </w:placeholder>
        <w:temporary/>
        <w:showingPlcHdr/>
        <w15:appearance w15:val="hidden"/>
      </w:sdtPr>
      <w:sdtEndPr/>
      <w:sdtContent>
        <w:p w14:paraId="6E5451D2" w14:textId="39940638" w:rsidR="00DA59AA" w:rsidRDefault="00DA59AA" w:rsidP="0097790C">
          <w:pPr>
            <w:pStyle w:val="Heading1"/>
          </w:pPr>
          <w:r w:rsidRPr="00CF1A49">
            <w:t>Education</w:t>
          </w:r>
        </w:p>
      </w:sdtContent>
    </w:sdt>
    <w:p w14:paraId="7EBF6AAE" w14:textId="77777777" w:rsidR="00E86433" w:rsidRPr="00CF1A49" w:rsidRDefault="00E86433" w:rsidP="0097790C">
      <w:pPr>
        <w:pStyle w:val="Heading1"/>
      </w:pPr>
      <w:bookmarkStart w:id="0" w:name="_GoBack"/>
      <w:bookmarkEnd w:id="0"/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82A5543" w14:textId="77777777" w:rsidTr="00D66A52">
        <w:tc>
          <w:tcPr>
            <w:tcW w:w="9355" w:type="dxa"/>
          </w:tcPr>
          <w:p w14:paraId="33D3C6D9" w14:textId="5C2FD1AE" w:rsidR="001D0BF1" w:rsidRPr="00CF1A49" w:rsidRDefault="00C24122" w:rsidP="001D0BF1">
            <w:pPr>
              <w:pStyle w:val="Heading3"/>
              <w:contextualSpacing w:val="0"/>
              <w:outlineLvl w:val="2"/>
            </w:pPr>
            <w:r>
              <w:t>NOV 2024</w:t>
            </w:r>
          </w:p>
          <w:p w14:paraId="5E80397D" w14:textId="6D6C2235" w:rsidR="007538DC" w:rsidRPr="00CF1A49" w:rsidRDefault="00807C7E" w:rsidP="00807C7E">
            <w:pPr>
              <w:pStyle w:val="Heading2"/>
              <w:contextualSpacing w:val="0"/>
              <w:outlineLvl w:val="1"/>
            </w:pPr>
            <w:r>
              <w:t>B.SC.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global wealth UNIVERSITY</w:t>
            </w:r>
            <w:r w:rsidR="00763289">
              <w:rPr>
                <w:rStyle w:val="SubtleReference"/>
              </w:rPr>
              <w:t xml:space="preserve"> LOME TOGO</w:t>
            </w:r>
          </w:p>
        </w:tc>
      </w:tr>
      <w:tr w:rsidR="00F61DF9" w:rsidRPr="00CF1A49" w14:paraId="50979C87" w14:textId="77777777" w:rsidTr="00F61DF9">
        <w:tc>
          <w:tcPr>
            <w:tcW w:w="9355" w:type="dxa"/>
            <w:tcMar>
              <w:top w:w="216" w:type="dxa"/>
            </w:tcMar>
          </w:tcPr>
          <w:p w14:paraId="1F59BFA0" w14:textId="04786F5B" w:rsidR="002C4703" w:rsidRPr="00CF1A49" w:rsidRDefault="002C4703" w:rsidP="002C4703">
            <w:pPr>
              <w:pStyle w:val="Heading3"/>
              <w:contextualSpacing w:val="0"/>
              <w:outlineLvl w:val="2"/>
            </w:pPr>
            <w:r>
              <w:t>OCT</w:t>
            </w:r>
            <w:r w:rsidRPr="00CF1A49">
              <w:t xml:space="preserve"> </w:t>
            </w:r>
            <w:r>
              <w:t>2024</w:t>
            </w:r>
          </w:p>
          <w:p w14:paraId="51192175" w14:textId="1FD068C7" w:rsidR="002C4703" w:rsidRDefault="002C4703" w:rsidP="002C470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HP</w:t>
            </w:r>
            <w:r w:rsidRPr="00CF1A49">
              <w:t xml:space="preserve">, </w:t>
            </w:r>
            <w:r>
              <w:rPr>
                <w:rStyle w:val="SubtleReference"/>
              </w:rPr>
              <w:t>AGILE PROJECT MANAGEMENT</w:t>
            </w:r>
          </w:p>
          <w:p w14:paraId="19504F7F" w14:textId="01E16E20" w:rsidR="00AC75C7" w:rsidRDefault="00AC75C7" w:rsidP="002C470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792C8250" w14:textId="77777777" w:rsidR="00AC75C7" w:rsidRPr="00CF1A49" w:rsidRDefault="00AC75C7" w:rsidP="00AC75C7">
            <w:pPr>
              <w:pStyle w:val="Heading3"/>
              <w:contextualSpacing w:val="0"/>
              <w:outlineLvl w:val="2"/>
            </w:pPr>
            <w:r>
              <w:t>NOV</w:t>
            </w:r>
            <w:r w:rsidRPr="00CF1A49">
              <w:t xml:space="preserve"> </w:t>
            </w:r>
            <w:r>
              <w:t>2023</w:t>
            </w:r>
          </w:p>
          <w:p w14:paraId="6008E720" w14:textId="1522081F" w:rsidR="002C4703" w:rsidRPr="00E71243" w:rsidRDefault="00AC75C7" w:rsidP="00807C7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CS50</w:t>
            </w:r>
            <w:r w:rsidRPr="00CF1A49">
              <w:t xml:space="preserve">, </w:t>
            </w:r>
            <w:r>
              <w:rPr>
                <w:rStyle w:val="SubtleReference"/>
              </w:rPr>
              <w:t>HARVARD UNIVERSITY</w:t>
            </w:r>
          </w:p>
        </w:tc>
      </w:tr>
    </w:tbl>
    <w:sdt>
      <w:sdtPr>
        <w:rPr>
          <w:b w:val="0"/>
          <w:smallCaps/>
          <w:color w:val="595959" w:themeColor="text1" w:themeTint="A6"/>
        </w:rPr>
        <w:alias w:val="Skills:"/>
        <w:tag w:val="Skills:"/>
        <w:id w:val="-1392877668"/>
        <w:placeholder>
          <w:docPart w:val="4EE7D77E0D154E368D9C605979A4D908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14:paraId="635CC21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E9BD0FE" w14:textId="77777777" w:rsidTr="00CF1A49">
        <w:tc>
          <w:tcPr>
            <w:tcW w:w="4675" w:type="dxa"/>
          </w:tcPr>
          <w:p w14:paraId="788E6DB3" w14:textId="6628B59E" w:rsidR="001E3120" w:rsidRPr="006E1507" w:rsidRDefault="00807C7E" w:rsidP="006E1507">
            <w:pPr>
              <w:pStyle w:val="ListBullet"/>
              <w:contextualSpacing w:val="0"/>
            </w:pPr>
            <w:r>
              <w:t>REACT</w:t>
            </w:r>
          </w:p>
          <w:p w14:paraId="66CB26A3" w14:textId="77777777" w:rsidR="001F4E6D" w:rsidRDefault="00807C7E" w:rsidP="00807C7E">
            <w:pPr>
              <w:pStyle w:val="ListBullet"/>
              <w:contextualSpacing w:val="0"/>
            </w:pPr>
            <w:r>
              <w:t>JAVASCRIPT</w:t>
            </w:r>
          </w:p>
          <w:p w14:paraId="25F01E83" w14:textId="29F063CB" w:rsidR="005629BB" w:rsidRPr="006E1507" w:rsidRDefault="00FF046C" w:rsidP="00C24122">
            <w:pPr>
              <w:pStyle w:val="ListBullet"/>
              <w:contextualSpacing w:val="0"/>
            </w:pPr>
            <w:r>
              <w:t>TYPESCRIPT</w:t>
            </w:r>
          </w:p>
          <w:p w14:paraId="0B137693" w14:textId="31AB9CD2" w:rsidR="005629BB" w:rsidRPr="006E1507" w:rsidRDefault="005629BB" w:rsidP="005629B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0A969221" w14:textId="4FF0D9FD" w:rsidR="001E3120" w:rsidRDefault="00807C7E" w:rsidP="00C24122">
            <w:pPr>
              <w:pStyle w:val="ListBullet"/>
              <w:contextualSpacing w:val="0"/>
            </w:pPr>
            <w:r>
              <w:t>HTML, CSS, TAILWINDCSS, BOOTSTRAP</w:t>
            </w:r>
            <w:r w:rsidR="00643DB4">
              <w:t>, GIT</w:t>
            </w:r>
          </w:p>
          <w:p w14:paraId="604A282F" w14:textId="77777777" w:rsidR="00643DB4" w:rsidRDefault="00643DB4" w:rsidP="00807C7E">
            <w:pPr>
              <w:pStyle w:val="ListBullet"/>
              <w:contextualSpacing w:val="0"/>
            </w:pPr>
            <w:r>
              <w:t>NODE JS</w:t>
            </w:r>
          </w:p>
          <w:p w14:paraId="6827169F" w14:textId="266C8A55" w:rsidR="00643DB4" w:rsidRPr="006E1507" w:rsidRDefault="00643DB4" w:rsidP="00807C7E">
            <w:pPr>
              <w:pStyle w:val="ListBullet"/>
              <w:contextualSpacing w:val="0"/>
            </w:pPr>
            <w:r>
              <w:t>MONGODB</w:t>
            </w:r>
          </w:p>
        </w:tc>
      </w:tr>
    </w:tbl>
    <w:sdt>
      <w:sdtPr>
        <w:alias w:val="Activities:"/>
        <w:tag w:val="Activities:"/>
        <w:id w:val="1223332893"/>
        <w:placeholder>
          <w:docPart w:val="3EF997B15B634CB98D91B16D9E54FE1A"/>
        </w:placeholder>
        <w:temporary/>
        <w:showingPlcHdr/>
        <w15:appearance w15:val="hidden"/>
      </w:sdtPr>
      <w:sdtEndPr/>
      <w:sdtContent>
        <w:p w14:paraId="017F54E5" w14:textId="151BCBB0" w:rsidR="00994527" w:rsidRDefault="0062312F" w:rsidP="00807CF5">
          <w:pPr>
            <w:pStyle w:val="Heading1"/>
          </w:pPr>
          <w:r w:rsidRPr="00CF1A49">
            <w:t>Activities</w:t>
          </w:r>
        </w:p>
      </w:sdtContent>
    </w:sdt>
    <w:p w14:paraId="0CE87770" w14:textId="77777777" w:rsidR="00994527" w:rsidRDefault="00994527" w:rsidP="00994527">
      <w:r>
        <w:t>Volunteer Experience:</w:t>
      </w:r>
    </w:p>
    <w:p w14:paraId="4D3AB78A" w14:textId="77777777" w:rsidR="00994527" w:rsidRDefault="00994527" w:rsidP="00994527"/>
    <w:p w14:paraId="60A002C8" w14:textId="77777777" w:rsidR="00994527" w:rsidRDefault="00994527" w:rsidP="001A3956">
      <w:pPr>
        <w:pStyle w:val="ListParagraph"/>
        <w:numPr>
          <w:ilvl w:val="0"/>
          <w:numId w:val="20"/>
        </w:numPr>
      </w:pPr>
      <w:r>
        <w:t>Frontend Deve</w:t>
      </w:r>
      <w:r w:rsidR="001A3956">
        <w:t>loper (Voluntary Job), Evolve: I</w:t>
      </w:r>
      <w:r>
        <w:t xml:space="preserve"> have contributed to the development and maintenance of a user-friendly web interfaces, enhancing the overall user experience.</w:t>
      </w:r>
    </w:p>
    <w:p w14:paraId="7597AC7D" w14:textId="77777777" w:rsidR="00994527" w:rsidRDefault="00994527" w:rsidP="00994527"/>
    <w:p w14:paraId="56C11E96" w14:textId="719DA086" w:rsidR="00994527" w:rsidRDefault="00994527" w:rsidP="001A3956">
      <w:pPr>
        <w:pStyle w:val="ListParagraph"/>
        <w:numPr>
          <w:ilvl w:val="0"/>
          <w:numId w:val="20"/>
        </w:numPr>
      </w:pPr>
      <w:r>
        <w:t>Regularly volunteer</w:t>
      </w:r>
      <w:r w:rsidR="001A3956">
        <w:t>ed</w:t>
      </w:r>
      <w:r w:rsidR="00A52711">
        <w:t xml:space="preserve"> at local coding workshops and b</w:t>
      </w:r>
      <w:r>
        <w:t>ootcamps, helping to educate and inspire the next generation of tech enthusiasts.</w:t>
      </w:r>
    </w:p>
    <w:p w14:paraId="49BF3EFA" w14:textId="77777777" w:rsidR="00994527" w:rsidRDefault="00994527" w:rsidP="00994527"/>
    <w:p w14:paraId="48DFD888" w14:textId="77777777" w:rsidR="00994527" w:rsidRDefault="00994527" w:rsidP="00994527">
      <w:r>
        <w:t>Leadership:</w:t>
      </w:r>
    </w:p>
    <w:p w14:paraId="4E82BFD5" w14:textId="77777777" w:rsidR="00994527" w:rsidRDefault="00994527" w:rsidP="00994527"/>
    <w:p w14:paraId="090633D6" w14:textId="77777777" w:rsidR="00994527" w:rsidRDefault="00994527" w:rsidP="001A3956">
      <w:pPr>
        <w:pStyle w:val="ListParagraph"/>
        <w:numPr>
          <w:ilvl w:val="0"/>
          <w:numId w:val="19"/>
        </w:numPr>
      </w:pPr>
      <w:r>
        <w:t>I have organized and facilitated team-building activities to improve communication and teamwork within the development team.</w:t>
      </w:r>
    </w:p>
    <w:p w14:paraId="4DFF49F8" w14:textId="77777777" w:rsidR="00994527" w:rsidRDefault="00994527" w:rsidP="00994527"/>
    <w:p w14:paraId="55C595E5" w14:textId="77777777" w:rsidR="00994527" w:rsidRDefault="001A3956" w:rsidP="001A3956">
      <w:r>
        <w:t xml:space="preserve">Coding </w:t>
      </w:r>
      <w:r w:rsidR="00994527">
        <w:t>Certifications:</w:t>
      </w:r>
    </w:p>
    <w:p w14:paraId="18145420" w14:textId="77777777" w:rsidR="00994527" w:rsidRDefault="00994527" w:rsidP="00994527"/>
    <w:p w14:paraId="5EEC129C" w14:textId="471FFADD" w:rsidR="00B51D1B" w:rsidRDefault="00994527" w:rsidP="001A3956">
      <w:pPr>
        <w:pStyle w:val="ListParagraph"/>
        <w:numPr>
          <w:ilvl w:val="0"/>
          <w:numId w:val="19"/>
        </w:numPr>
      </w:pPr>
      <w:r>
        <w:t>CS50 Certificate: I have completed Harvard University's CS50 course, which helped in gaining a strong foundation in computer science and programming principles.</w:t>
      </w:r>
    </w:p>
    <w:p w14:paraId="30E7C435" w14:textId="03ECB8C3" w:rsidR="00270F39" w:rsidRDefault="00270F39" w:rsidP="001A3956">
      <w:pPr>
        <w:pStyle w:val="ListParagraph"/>
        <w:numPr>
          <w:ilvl w:val="0"/>
          <w:numId w:val="19"/>
        </w:numPr>
      </w:pPr>
      <w:r>
        <w:t>HP agile pro</w:t>
      </w:r>
      <w:r w:rsidR="002C4703">
        <w:t>ject management</w:t>
      </w:r>
    </w:p>
    <w:p w14:paraId="2192D359" w14:textId="77777777" w:rsidR="00807C7E" w:rsidRDefault="00807C7E" w:rsidP="00807C7E">
      <w:pPr>
        <w:ind w:left="360"/>
      </w:pPr>
    </w:p>
    <w:p w14:paraId="18C2CDA8" w14:textId="77777777" w:rsidR="001A3956" w:rsidRDefault="001A3956" w:rsidP="001A3956">
      <w:r>
        <w:t>Additional Skills:</w:t>
      </w:r>
    </w:p>
    <w:p w14:paraId="04587516" w14:textId="77777777" w:rsidR="001A3956" w:rsidRDefault="001A3956" w:rsidP="001A3956">
      <w:pPr>
        <w:pStyle w:val="ListParagraph"/>
      </w:pPr>
    </w:p>
    <w:p w14:paraId="5090724E" w14:textId="77777777" w:rsidR="001A3956" w:rsidRDefault="001A3956" w:rsidP="001A3956">
      <w:pPr>
        <w:pStyle w:val="ListParagraph"/>
        <w:numPr>
          <w:ilvl w:val="0"/>
          <w:numId w:val="19"/>
        </w:numPr>
      </w:pPr>
      <w:r>
        <w:t>I have strong problem-solving skills and the ability to think critically to overcome technical challenges.</w:t>
      </w:r>
    </w:p>
    <w:p w14:paraId="507E05B5" w14:textId="77777777" w:rsidR="001A3956" w:rsidRDefault="001A3956" w:rsidP="001A3956">
      <w:pPr>
        <w:pStyle w:val="ListParagraph"/>
      </w:pPr>
    </w:p>
    <w:p w14:paraId="0DADD5C3" w14:textId="77777777" w:rsidR="001A3956" w:rsidRPr="006E1507" w:rsidRDefault="001A3956" w:rsidP="001A3956">
      <w:pPr>
        <w:pStyle w:val="ListParagraph"/>
        <w:numPr>
          <w:ilvl w:val="0"/>
          <w:numId w:val="19"/>
        </w:numPr>
      </w:pPr>
      <w:r>
        <w:t>Excellent communication and teamwork abilities, enabling effective collaboration with cross-functional teams.</w:t>
      </w:r>
    </w:p>
    <w:sectPr w:rsidR="001A3956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BEDF8" w14:textId="77777777" w:rsidR="00BA39E5" w:rsidRDefault="00BA39E5" w:rsidP="0068194B">
      <w:r>
        <w:separator/>
      </w:r>
    </w:p>
    <w:p w14:paraId="7AE50327" w14:textId="77777777" w:rsidR="00BA39E5" w:rsidRDefault="00BA39E5"/>
    <w:p w14:paraId="3EB6FAFC" w14:textId="77777777" w:rsidR="00BA39E5" w:rsidRDefault="00BA39E5"/>
  </w:endnote>
  <w:endnote w:type="continuationSeparator" w:id="0">
    <w:p w14:paraId="59B87E42" w14:textId="77777777" w:rsidR="00BA39E5" w:rsidRDefault="00BA39E5" w:rsidP="0068194B">
      <w:r>
        <w:continuationSeparator/>
      </w:r>
    </w:p>
    <w:p w14:paraId="15D083AB" w14:textId="77777777" w:rsidR="00BA39E5" w:rsidRDefault="00BA39E5"/>
    <w:p w14:paraId="7B57FADA" w14:textId="77777777" w:rsidR="00BA39E5" w:rsidRDefault="00BA3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5765B" w14:textId="42A68386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F60D4" w14:textId="77777777" w:rsidR="00BA39E5" w:rsidRDefault="00BA39E5" w:rsidP="0068194B">
      <w:r>
        <w:separator/>
      </w:r>
    </w:p>
    <w:p w14:paraId="12629244" w14:textId="77777777" w:rsidR="00BA39E5" w:rsidRDefault="00BA39E5"/>
    <w:p w14:paraId="6A91E7E2" w14:textId="77777777" w:rsidR="00BA39E5" w:rsidRDefault="00BA39E5"/>
  </w:footnote>
  <w:footnote w:type="continuationSeparator" w:id="0">
    <w:p w14:paraId="2A77C62D" w14:textId="77777777" w:rsidR="00BA39E5" w:rsidRDefault="00BA39E5" w:rsidP="0068194B">
      <w:r>
        <w:continuationSeparator/>
      </w:r>
    </w:p>
    <w:p w14:paraId="4FFA818A" w14:textId="77777777" w:rsidR="00BA39E5" w:rsidRDefault="00BA39E5"/>
    <w:p w14:paraId="58487920" w14:textId="77777777" w:rsidR="00BA39E5" w:rsidRDefault="00BA39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E3D7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5C518B" wp14:editId="2EB133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53737E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8F2F8B"/>
    <w:multiLevelType w:val="hybridMultilevel"/>
    <w:tmpl w:val="21C8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732BCF"/>
    <w:multiLevelType w:val="hybridMultilevel"/>
    <w:tmpl w:val="DB2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0BCF"/>
    <w:multiLevelType w:val="hybridMultilevel"/>
    <w:tmpl w:val="537A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3121"/>
    <w:multiLevelType w:val="hybridMultilevel"/>
    <w:tmpl w:val="AF20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F7D3BF1"/>
    <w:multiLevelType w:val="hybridMultilevel"/>
    <w:tmpl w:val="7950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D5FA3"/>
    <w:multiLevelType w:val="hybridMultilevel"/>
    <w:tmpl w:val="66D0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F78B0"/>
    <w:multiLevelType w:val="hybridMultilevel"/>
    <w:tmpl w:val="B4B4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81246"/>
    <w:multiLevelType w:val="hybridMultilevel"/>
    <w:tmpl w:val="8EA8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20"/>
  </w:num>
  <w:num w:numId="16">
    <w:abstractNumId w:val="14"/>
  </w:num>
  <w:num w:numId="17">
    <w:abstractNumId w:val="13"/>
  </w:num>
  <w:num w:numId="18">
    <w:abstractNumId w:val="18"/>
  </w:num>
  <w:num w:numId="19">
    <w:abstractNumId w:val="15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E5"/>
    <w:rsid w:val="000001EF"/>
    <w:rsid w:val="00007322"/>
    <w:rsid w:val="00007728"/>
    <w:rsid w:val="00024584"/>
    <w:rsid w:val="00024730"/>
    <w:rsid w:val="00055E95"/>
    <w:rsid w:val="0007021F"/>
    <w:rsid w:val="000B2BA5"/>
    <w:rsid w:val="000C65EC"/>
    <w:rsid w:val="000E631A"/>
    <w:rsid w:val="000F2F8C"/>
    <w:rsid w:val="0010006E"/>
    <w:rsid w:val="001045A8"/>
    <w:rsid w:val="00114A91"/>
    <w:rsid w:val="00132BAF"/>
    <w:rsid w:val="001427E1"/>
    <w:rsid w:val="001623F3"/>
    <w:rsid w:val="00163668"/>
    <w:rsid w:val="00171566"/>
    <w:rsid w:val="00174676"/>
    <w:rsid w:val="001755A8"/>
    <w:rsid w:val="001763CF"/>
    <w:rsid w:val="00184014"/>
    <w:rsid w:val="00192008"/>
    <w:rsid w:val="001A395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050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0F39"/>
    <w:rsid w:val="00275EAE"/>
    <w:rsid w:val="00294998"/>
    <w:rsid w:val="00297F18"/>
    <w:rsid w:val="002A1945"/>
    <w:rsid w:val="002B2958"/>
    <w:rsid w:val="002B3FC8"/>
    <w:rsid w:val="002C470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6E63"/>
    <w:rsid w:val="003F1D5F"/>
    <w:rsid w:val="003F3A56"/>
    <w:rsid w:val="00405128"/>
    <w:rsid w:val="00406CFF"/>
    <w:rsid w:val="00416B25"/>
    <w:rsid w:val="00420592"/>
    <w:rsid w:val="004319E0"/>
    <w:rsid w:val="00435C85"/>
    <w:rsid w:val="00437E8C"/>
    <w:rsid w:val="00440225"/>
    <w:rsid w:val="00462A1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29BB"/>
    <w:rsid w:val="00566A35"/>
    <w:rsid w:val="0056701E"/>
    <w:rsid w:val="005740D7"/>
    <w:rsid w:val="005A0F26"/>
    <w:rsid w:val="005A1B10"/>
    <w:rsid w:val="005A6850"/>
    <w:rsid w:val="005B1B1B"/>
    <w:rsid w:val="005C5932"/>
    <w:rsid w:val="005D0399"/>
    <w:rsid w:val="005D3CA7"/>
    <w:rsid w:val="005D4CC1"/>
    <w:rsid w:val="005F4B91"/>
    <w:rsid w:val="005F55D2"/>
    <w:rsid w:val="0062312F"/>
    <w:rsid w:val="00625F2C"/>
    <w:rsid w:val="00633BD5"/>
    <w:rsid w:val="00643DB4"/>
    <w:rsid w:val="006532CA"/>
    <w:rsid w:val="006618E9"/>
    <w:rsid w:val="0068194B"/>
    <w:rsid w:val="00692703"/>
    <w:rsid w:val="006A0C5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63289"/>
    <w:rsid w:val="00775CAB"/>
    <w:rsid w:val="0079206B"/>
    <w:rsid w:val="00796076"/>
    <w:rsid w:val="007B5CCA"/>
    <w:rsid w:val="007C0566"/>
    <w:rsid w:val="007C606B"/>
    <w:rsid w:val="007E6A61"/>
    <w:rsid w:val="00801140"/>
    <w:rsid w:val="00803404"/>
    <w:rsid w:val="00807C7E"/>
    <w:rsid w:val="00807CF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4B1D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1648"/>
    <w:rsid w:val="0097790C"/>
    <w:rsid w:val="0098506E"/>
    <w:rsid w:val="00994527"/>
    <w:rsid w:val="009A44CE"/>
    <w:rsid w:val="009C4DFC"/>
    <w:rsid w:val="009D44F8"/>
    <w:rsid w:val="009E3160"/>
    <w:rsid w:val="009F220C"/>
    <w:rsid w:val="009F3B05"/>
    <w:rsid w:val="009F4931"/>
    <w:rsid w:val="00A02E5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2711"/>
    <w:rsid w:val="00A53DE1"/>
    <w:rsid w:val="00A615E1"/>
    <w:rsid w:val="00A755E8"/>
    <w:rsid w:val="00A93A5D"/>
    <w:rsid w:val="00AB32F8"/>
    <w:rsid w:val="00AB610B"/>
    <w:rsid w:val="00AC75C7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9E5"/>
    <w:rsid w:val="00BB4E51"/>
    <w:rsid w:val="00BD431F"/>
    <w:rsid w:val="00BE423E"/>
    <w:rsid w:val="00BF61AC"/>
    <w:rsid w:val="00C11F08"/>
    <w:rsid w:val="00C24122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243"/>
    <w:rsid w:val="00E71E6B"/>
    <w:rsid w:val="00E81CC5"/>
    <w:rsid w:val="00E85A87"/>
    <w:rsid w:val="00E85B4A"/>
    <w:rsid w:val="00E86433"/>
    <w:rsid w:val="00E9528E"/>
    <w:rsid w:val="00EA5099"/>
    <w:rsid w:val="00EC1351"/>
    <w:rsid w:val="00EC4CBF"/>
    <w:rsid w:val="00EE2CA8"/>
    <w:rsid w:val="00EE45AA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9D0"/>
    <w:rsid w:val="00F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2CC3A5"/>
  <w15:chartTrackingRefBased/>
  <w15:docId w15:val="{4FB6506B-FC6C-4DD0-B5EC-7FCF2137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74F64E3D594B94A9CB6C4BBC91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4ADA9-E108-48A9-90E1-61B567CF31EA}"/>
      </w:docPartPr>
      <w:docPartBody>
        <w:p w:rsidR="001C2456" w:rsidRDefault="001C2456">
          <w:pPr>
            <w:pStyle w:val="CF74F64E3D594B94A9CB6C4BBC9168E2"/>
          </w:pPr>
          <w:r w:rsidRPr="00CF1A49">
            <w:t>·</w:t>
          </w:r>
        </w:p>
      </w:docPartBody>
    </w:docPart>
    <w:docPart>
      <w:docPartPr>
        <w:name w:val="547A88358E4D4A1D9624DE71130F0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F6EEA-6C6C-4BB7-BDD0-82AC63D1C866}"/>
      </w:docPartPr>
      <w:docPartBody>
        <w:p w:rsidR="001C2456" w:rsidRDefault="001C2456">
          <w:pPr>
            <w:pStyle w:val="547A88358E4D4A1D9624DE71130F0597"/>
          </w:pPr>
          <w:r w:rsidRPr="00CF1A49">
            <w:t>Experience</w:t>
          </w:r>
        </w:p>
      </w:docPartBody>
    </w:docPart>
    <w:docPart>
      <w:docPartPr>
        <w:name w:val="9FC70C80D0BF4FFF9CEFD581FAAE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0BD8-92F1-4BE3-9F36-03EE37823637}"/>
      </w:docPartPr>
      <w:docPartBody>
        <w:p w:rsidR="001C2456" w:rsidRDefault="001C2456">
          <w:pPr>
            <w:pStyle w:val="9FC70C80D0BF4FFF9CEFD581FAAE0864"/>
          </w:pPr>
          <w:r w:rsidRPr="00CF1A49">
            <w:t>Education</w:t>
          </w:r>
        </w:p>
      </w:docPartBody>
    </w:docPart>
    <w:docPart>
      <w:docPartPr>
        <w:name w:val="4EE7D77E0D154E368D9C605979A4D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04CE6-1D25-4616-9322-7B683B3F735A}"/>
      </w:docPartPr>
      <w:docPartBody>
        <w:p w:rsidR="001C2456" w:rsidRDefault="001C2456">
          <w:pPr>
            <w:pStyle w:val="4EE7D77E0D154E368D9C605979A4D908"/>
          </w:pPr>
          <w:r w:rsidRPr="00CF1A49">
            <w:t>Skills</w:t>
          </w:r>
        </w:p>
      </w:docPartBody>
    </w:docPart>
    <w:docPart>
      <w:docPartPr>
        <w:name w:val="3EF997B15B634CB98D91B16D9E54F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D335-2E25-4E1A-A80C-13E966D19F89}"/>
      </w:docPartPr>
      <w:docPartBody>
        <w:p w:rsidR="001C2456" w:rsidRDefault="001C2456">
          <w:pPr>
            <w:pStyle w:val="3EF997B15B634CB98D91B16D9E54FE1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56"/>
    <w:rsid w:val="001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662E415E2741CBB2EE7E70983B8728">
    <w:name w:val="A8662E415E2741CBB2EE7E70983B872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37FB3587B1B4CD5A636BADB7F5A7A72">
    <w:name w:val="F37FB3587B1B4CD5A636BADB7F5A7A72"/>
  </w:style>
  <w:style w:type="paragraph" w:customStyle="1" w:styleId="6E040A522543422F885EDB48A3CD5F22">
    <w:name w:val="6E040A522543422F885EDB48A3CD5F22"/>
  </w:style>
  <w:style w:type="paragraph" w:customStyle="1" w:styleId="CF74F64E3D594B94A9CB6C4BBC9168E2">
    <w:name w:val="CF74F64E3D594B94A9CB6C4BBC9168E2"/>
  </w:style>
  <w:style w:type="paragraph" w:customStyle="1" w:styleId="6421F20B674241BAAD39CF72A4DE29CF">
    <w:name w:val="6421F20B674241BAAD39CF72A4DE29CF"/>
  </w:style>
  <w:style w:type="paragraph" w:customStyle="1" w:styleId="2C4178599BA24465A430D7CB1D298992">
    <w:name w:val="2C4178599BA24465A430D7CB1D298992"/>
  </w:style>
  <w:style w:type="paragraph" w:customStyle="1" w:styleId="4B503DD8D0214D938615E30AD4EC15A0">
    <w:name w:val="4B503DD8D0214D938615E30AD4EC15A0"/>
  </w:style>
  <w:style w:type="paragraph" w:customStyle="1" w:styleId="02BB6481DFC44B809A6A84F7292CBB04">
    <w:name w:val="02BB6481DFC44B809A6A84F7292CBB04"/>
  </w:style>
  <w:style w:type="paragraph" w:customStyle="1" w:styleId="F5C4911290B94CD78F4BD1D43604F262">
    <w:name w:val="F5C4911290B94CD78F4BD1D43604F262"/>
  </w:style>
  <w:style w:type="paragraph" w:customStyle="1" w:styleId="666D69CB8D3C4E87B0C22D035635EDB4">
    <w:name w:val="666D69CB8D3C4E87B0C22D035635EDB4"/>
  </w:style>
  <w:style w:type="paragraph" w:customStyle="1" w:styleId="7AACDCE9090B4D6E9EA0EA7C4C23E588">
    <w:name w:val="7AACDCE9090B4D6E9EA0EA7C4C23E588"/>
  </w:style>
  <w:style w:type="paragraph" w:customStyle="1" w:styleId="547A88358E4D4A1D9624DE71130F0597">
    <w:name w:val="547A88358E4D4A1D9624DE71130F0597"/>
  </w:style>
  <w:style w:type="paragraph" w:customStyle="1" w:styleId="F21BB5D80FE642549E03E7BDF888535D">
    <w:name w:val="F21BB5D80FE642549E03E7BDF888535D"/>
  </w:style>
  <w:style w:type="paragraph" w:customStyle="1" w:styleId="6A7504A5D177480B95FDE59FA55A7D98">
    <w:name w:val="6A7504A5D177480B95FDE59FA55A7D98"/>
  </w:style>
  <w:style w:type="paragraph" w:customStyle="1" w:styleId="B50E1E6CA98A4E54B95FFFA8FD5E55E1">
    <w:name w:val="B50E1E6CA98A4E54B95FFFA8FD5E55E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B0603321A0446E0BF70A1E9C654EA69">
    <w:name w:val="FB0603321A0446E0BF70A1E9C654EA69"/>
  </w:style>
  <w:style w:type="paragraph" w:customStyle="1" w:styleId="E2B7CF7549E44C11B32222F1130D1286">
    <w:name w:val="E2B7CF7549E44C11B32222F1130D1286"/>
  </w:style>
  <w:style w:type="paragraph" w:customStyle="1" w:styleId="6FF1FB2D3E944674A35D564A7CFD3D31">
    <w:name w:val="6FF1FB2D3E944674A35D564A7CFD3D31"/>
  </w:style>
  <w:style w:type="paragraph" w:customStyle="1" w:styleId="BCCC5C6CC8D84217B4455296814B2DC0">
    <w:name w:val="BCCC5C6CC8D84217B4455296814B2DC0"/>
  </w:style>
  <w:style w:type="paragraph" w:customStyle="1" w:styleId="31BF2950B84B43BA9D523D7D7F3CD69C">
    <w:name w:val="31BF2950B84B43BA9D523D7D7F3CD69C"/>
  </w:style>
  <w:style w:type="paragraph" w:customStyle="1" w:styleId="38E20E68744D46E9A39D735F3773C774">
    <w:name w:val="38E20E68744D46E9A39D735F3773C774"/>
  </w:style>
  <w:style w:type="paragraph" w:customStyle="1" w:styleId="BFC1C256BAB24A5080018D3097AF6C8E">
    <w:name w:val="BFC1C256BAB24A5080018D3097AF6C8E"/>
  </w:style>
  <w:style w:type="paragraph" w:customStyle="1" w:styleId="9FC70C80D0BF4FFF9CEFD581FAAE0864">
    <w:name w:val="9FC70C80D0BF4FFF9CEFD581FAAE0864"/>
  </w:style>
  <w:style w:type="paragraph" w:customStyle="1" w:styleId="A6F96CA284E34F4E95AC872884D58A20">
    <w:name w:val="A6F96CA284E34F4E95AC872884D58A20"/>
  </w:style>
  <w:style w:type="paragraph" w:customStyle="1" w:styleId="090C6A55C7D247A69D427707FA730730">
    <w:name w:val="090C6A55C7D247A69D427707FA730730"/>
  </w:style>
  <w:style w:type="paragraph" w:customStyle="1" w:styleId="EAFFEDAA3D484EDCBA5F41E1219D4E2B">
    <w:name w:val="EAFFEDAA3D484EDCBA5F41E1219D4E2B"/>
  </w:style>
  <w:style w:type="paragraph" w:customStyle="1" w:styleId="E9827A11636E4B10996D32F958A5593D">
    <w:name w:val="E9827A11636E4B10996D32F958A5593D"/>
  </w:style>
  <w:style w:type="paragraph" w:customStyle="1" w:styleId="D30C1BD54CAA416B82D29C41A7A563A2">
    <w:name w:val="D30C1BD54CAA416B82D29C41A7A563A2"/>
  </w:style>
  <w:style w:type="paragraph" w:customStyle="1" w:styleId="7AB54EFD9A8042ADB9F826A68F62E569">
    <w:name w:val="7AB54EFD9A8042ADB9F826A68F62E569"/>
  </w:style>
  <w:style w:type="paragraph" w:customStyle="1" w:styleId="FF266B61CDC44D81989B91220DB46F19">
    <w:name w:val="FF266B61CDC44D81989B91220DB46F19"/>
  </w:style>
  <w:style w:type="paragraph" w:customStyle="1" w:styleId="441FC5C0F94C480ABA1F8ACE1DDD8CB2">
    <w:name w:val="441FC5C0F94C480ABA1F8ACE1DDD8CB2"/>
  </w:style>
  <w:style w:type="paragraph" w:customStyle="1" w:styleId="9DABBEBBAC964598B69631F0981D149F">
    <w:name w:val="9DABBEBBAC964598B69631F0981D149F"/>
  </w:style>
  <w:style w:type="paragraph" w:customStyle="1" w:styleId="5C5F58C17D8D43DB8B8D234810F6DA71">
    <w:name w:val="5C5F58C17D8D43DB8B8D234810F6DA71"/>
  </w:style>
  <w:style w:type="paragraph" w:customStyle="1" w:styleId="4EE7D77E0D154E368D9C605979A4D908">
    <w:name w:val="4EE7D77E0D154E368D9C605979A4D908"/>
  </w:style>
  <w:style w:type="paragraph" w:customStyle="1" w:styleId="8968B038F69645C4ADB6FA40327B2B1E">
    <w:name w:val="8968B038F69645C4ADB6FA40327B2B1E"/>
  </w:style>
  <w:style w:type="paragraph" w:customStyle="1" w:styleId="0F1EEB38858E4748B9C0BD17BCDF5BDF">
    <w:name w:val="0F1EEB38858E4748B9C0BD17BCDF5BDF"/>
  </w:style>
  <w:style w:type="paragraph" w:customStyle="1" w:styleId="6D5E305FBC694F6092D6049BA081F493">
    <w:name w:val="6D5E305FBC694F6092D6049BA081F493"/>
  </w:style>
  <w:style w:type="paragraph" w:customStyle="1" w:styleId="072D2B721B5C4E808D267D5B4C7E0FC7">
    <w:name w:val="072D2B721B5C4E808D267D5B4C7E0FC7"/>
  </w:style>
  <w:style w:type="paragraph" w:customStyle="1" w:styleId="F4A8138C0D5F434AA5CA511CB3407317">
    <w:name w:val="F4A8138C0D5F434AA5CA511CB3407317"/>
  </w:style>
  <w:style w:type="paragraph" w:customStyle="1" w:styleId="3EF997B15B634CB98D91B16D9E54FE1A">
    <w:name w:val="3EF997B15B634CB98D91B16D9E54FE1A"/>
  </w:style>
  <w:style w:type="paragraph" w:customStyle="1" w:styleId="BEDDA2D3754947A9A23C77AB168F97DE">
    <w:name w:val="BEDDA2D3754947A9A23C77AB168F9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1396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Onaivictor</dc:creator>
  <cp:keywords/>
  <dc:description/>
  <cp:lastModifiedBy>Victor Onaivictor</cp:lastModifiedBy>
  <cp:revision>28</cp:revision>
  <dcterms:created xsi:type="dcterms:W3CDTF">2024-07-15T08:29:00Z</dcterms:created>
  <dcterms:modified xsi:type="dcterms:W3CDTF">2024-12-30T05:01:00Z</dcterms:modified>
  <cp:category/>
</cp:coreProperties>
</file>